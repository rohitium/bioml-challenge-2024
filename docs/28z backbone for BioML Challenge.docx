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1748" w14:textId="32D2EEAA" w:rsidR="009D14D2" w:rsidRPr="00485A28" w:rsidRDefault="00485A28">
      <w:pPr>
        <w:rPr>
          <w:rFonts w:ascii="Arial" w:hAnsi="Arial" w:cs="Arial"/>
          <w:sz w:val="28"/>
          <w:szCs w:val="28"/>
        </w:rPr>
      </w:pPr>
      <w:r w:rsidRPr="00485A28">
        <w:rPr>
          <w:rFonts w:ascii="Arial" w:hAnsi="Arial" w:cs="Arial"/>
          <w:sz w:val="28"/>
          <w:szCs w:val="28"/>
        </w:rPr>
        <w:t>MALPVTALLLPLALLLHAARP</w:t>
      </w:r>
      <w:r w:rsidRPr="00485A28">
        <w:rPr>
          <w:rFonts w:ascii="Arial" w:hAnsi="Arial" w:cs="Arial"/>
          <w:sz w:val="28"/>
          <w:szCs w:val="28"/>
          <w:highlight w:val="yellow"/>
        </w:rPr>
        <w:t>&lt;&gt;</w:t>
      </w:r>
      <w:r w:rsidRPr="00485A28">
        <w:rPr>
          <w:rFonts w:ascii="Arial" w:hAnsi="Arial" w:cs="Arial"/>
          <w:sz w:val="28"/>
          <w:szCs w:val="28"/>
        </w:rPr>
        <w:t>GSTSGSGKPGSGEGSTKGLEPKSCDKTHTCPPCPDPKFWVLVVVGGVLACYSLLVTVAFIIFWVRSKRSRLLHSDYMNMTPRRPGPTRKHYQPYAPPRDFAAYRSRVKFSRSADAPAYKQGQNQLYNELNLGRREEYDVLDKRRGRDPEMGGKPRRKNPQEGLYNELQKDKMAEAYSEIGMKGERRRGKGHDGLYQGLSTATKDTYDALHMQALPPR</w:t>
      </w:r>
    </w:p>
    <w:p w14:paraId="28FF92C3" w14:textId="77777777" w:rsidR="00485A28" w:rsidRPr="00485A28" w:rsidRDefault="00485A28">
      <w:pPr>
        <w:rPr>
          <w:rFonts w:ascii="Arial" w:hAnsi="Arial" w:cs="Arial"/>
          <w:sz w:val="28"/>
          <w:szCs w:val="28"/>
        </w:rPr>
      </w:pPr>
    </w:p>
    <w:p w14:paraId="04F9979D" w14:textId="1C994CB0" w:rsidR="00485A28" w:rsidRPr="00485A28" w:rsidRDefault="00485A28">
      <w:pPr>
        <w:rPr>
          <w:rFonts w:ascii="Arial" w:hAnsi="Arial" w:cs="Arial"/>
          <w:sz w:val="28"/>
          <w:szCs w:val="28"/>
        </w:rPr>
      </w:pPr>
      <w:r w:rsidRPr="00485A28">
        <w:rPr>
          <w:rFonts w:ascii="Arial" w:hAnsi="Arial" w:cs="Arial"/>
          <w:sz w:val="28"/>
          <w:szCs w:val="28"/>
        </w:rPr>
        <w:t xml:space="preserve">CD8 leader </w:t>
      </w:r>
      <w:r w:rsidRPr="00485A28">
        <w:rPr>
          <w:rFonts w:ascii="Arial" w:hAnsi="Arial" w:cs="Arial"/>
          <w:sz w:val="28"/>
          <w:szCs w:val="28"/>
        </w:rPr>
        <w:t>–</w:t>
      </w:r>
      <w:r w:rsidRPr="00485A28">
        <w:rPr>
          <w:rFonts w:ascii="Arial" w:hAnsi="Arial" w:cs="Arial"/>
          <w:sz w:val="28"/>
          <w:szCs w:val="28"/>
        </w:rPr>
        <w:t xml:space="preserve"> </w:t>
      </w:r>
      <w:r w:rsidRPr="00485A28">
        <w:rPr>
          <w:rFonts w:ascii="Arial" w:hAnsi="Arial" w:cs="Arial"/>
          <w:sz w:val="28"/>
          <w:szCs w:val="28"/>
        </w:rPr>
        <w:t>MALPVTALLLPLALLLHAARP</w:t>
      </w:r>
    </w:p>
    <w:p w14:paraId="1073A9E8" w14:textId="77777777" w:rsidR="00485A28" w:rsidRPr="00485A28" w:rsidRDefault="00485A28">
      <w:pPr>
        <w:rPr>
          <w:rFonts w:ascii="Arial" w:hAnsi="Arial" w:cs="Arial"/>
          <w:sz w:val="28"/>
          <w:szCs w:val="28"/>
        </w:rPr>
      </w:pPr>
    </w:p>
    <w:p w14:paraId="1565E0DA" w14:textId="7D4A7725" w:rsidR="00485A28" w:rsidRPr="00485A28" w:rsidRDefault="00485A28">
      <w:pPr>
        <w:rPr>
          <w:rFonts w:ascii="Arial" w:hAnsi="Arial" w:cs="Arial"/>
          <w:sz w:val="28"/>
          <w:szCs w:val="28"/>
        </w:rPr>
      </w:pPr>
      <w:r w:rsidRPr="00485A28">
        <w:rPr>
          <w:rFonts w:ascii="Arial" w:hAnsi="Arial" w:cs="Arial"/>
          <w:sz w:val="28"/>
          <w:szCs w:val="28"/>
          <w:highlight w:val="yellow"/>
        </w:rPr>
        <w:t>&lt;&gt;</w:t>
      </w:r>
      <w:r w:rsidRPr="00485A28">
        <w:rPr>
          <w:rFonts w:ascii="Arial" w:hAnsi="Arial" w:cs="Arial"/>
          <w:sz w:val="28"/>
          <w:szCs w:val="28"/>
        </w:rPr>
        <w:t xml:space="preserve"> </w:t>
      </w:r>
      <w:r w:rsidRPr="00485A28">
        <w:rPr>
          <w:rFonts w:ascii="Arial" w:hAnsi="Arial" w:cs="Arial"/>
          <w:sz w:val="28"/>
          <w:szCs w:val="28"/>
        </w:rPr>
        <w:t xml:space="preserve">– </w:t>
      </w:r>
      <w:r w:rsidRPr="00485A28">
        <w:rPr>
          <w:rFonts w:ascii="Arial" w:hAnsi="Arial" w:cs="Arial"/>
          <w:sz w:val="28"/>
          <w:szCs w:val="28"/>
        </w:rPr>
        <w:t>de novo binder</w:t>
      </w:r>
    </w:p>
    <w:p w14:paraId="5B6B2D37" w14:textId="77777777" w:rsidR="00485A28" w:rsidRPr="00485A28" w:rsidRDefault="00485A28">
      <w:pPr>
        <w:rPr>
          <w:rFonts w:ascii="Arial" w:hAnsi="Arial" w:cs="Arial"/>
          <w:sz w:val="28"/>
          <w:szCs w:val="28"/>
        </w:rPr>
      </w:pPr>
    </w:p>
    <w:p w14:paraId="6B7BDD99" w14:textId="6033630E" w:rsidR="00485A28" w:rsidRPr="00485A28" w:rsidRDefault="00485A28">
      <w:pPr>
        <w:rPr>
          <w:rFonts w:ascii="Arial" w:hAnsi="Arial" w:cs="Arial"/>
          <w:sz w:val="28"/>
          <w:szCs w:val="28"/>
        </w:rPr>
      </w:pPr>
      <w:r w:rsidRPr="00485A28">
        <w:rPr>
          <w:rFonts w:ascii="Arial" w:hAnsi="Arial" w:cs="Arial"/>
          <w:sz w:val="28"/>
          <w:szCs w:val="28"/>
        </w:rPr>
        <w:t xml:space="preserve">218 linker </w:t>
      </w:r>
      <w:r w:rsidRPr="00485A28">
        <w:rPr>
          <w:rFonts w:ascii="Arial" w:hAnsi="Arial" w:cs="Arial"/>
          <w:sz w:val="28"/>
          <w:szCs w:val="28"/>
        </w:rPr>
        <w:t>– GSTSGSGKPGSGEGSTKG</w:t>
      </w:r>
    </w:p>
    <w:p w14:paraId="420F82CB" w14:textId="77777777" w:rsidR="00485A28" w:rsidRPr="00485A28" w:rsidRDefault="00485A28">
      <w:pPr>
        <w:rPr>
          <w:rFonts w:ascii="Arial" w:hAnsi="Arial" w:cs="Arial"/>
          <w:sz w:val="28"/>
          <w:szCs w:val="28"/>
        </w:rPr>
      </w:pPr>
    </w:p>
    <w:p w14:paraId="36F55B82" w14:textId="5EA82915" w:rsidR="00485A28" w:rsidRPr="00485A28" w:rsidRDefault="00485A28">
      <w:pPr>
        <w:rPr>
          <w:rFonts w:ascii="Arial" w:hAnsi="Arial" w:cs="Arial"/>
          <w:sz w:val="28"/>
          <w:szCs w:val="28"/>
        </w:rPr>
      </w:pPr>
      <w:r w:rsidRPr="00485A28">
        <w:rPr>
          <w:rFonts w:ascii="Arial" w:hAnsi="Arial" w:cs="Arial"/>
          <w:sz w:val="28"/>
          <w:szCs w:val="28"/>
        </w:rPr>
        <w:t xml:space="preserve">CD28 hinge – </w:t>
      </w:r>
      <w:r w:rsidRPr="00485A28">
        <w:rPr>
          <w:rFonts w:ascii="Arial" w:hAnsi="Arial" w:cs="Arial"/>
          <w:sz w:val="28"/>
          <w:szCs w:val="28"/>
        </w:rPr>
        <w:t>LEPKSCDKTHTCPPCPDPK</w:t>
      </w:r>
    </w:p>
    <w:p w14:paraId="14D8F257" w14:textId="77777777" w:rsidR="00485A28" w:rsidRPr="00485A28" w:rsidRDefault="00485A28">
      <w:pPr>
        <w:rPr>
          <w:rFonts w:ascii="Arial" w:hAnsi="Arial" w:cs="Arial"/>
          <w:sz w:val="28"/>
          <w:szCs w:val="28"/>
        </w:rPr>
      </w:pPr>
    </w:p>
    <w:p w14:paraId="5F51FE8C" w14:textId="4B7A00C2" w:rsidR="00485A28" w:rsidRPr="00485A28" w:rsidRDefault="00485A28">
      <w:pPr>
        <w:rPr>
          <w:rFonts w:ascii="Arial" w:hAnsi="Arial" w:cs="Arial"/>
          <w:sz w:val="28"/>
          <w:szCs w:val="28"/>
        </w:rPr>
      </w:pPr>
      <w:r w:rsidRPr="00485A28">
        <w:rPr>
          <w:rFonts w:ascii="Arial" w:hAnsi="Arial" w:cs="Arial"/>
          <w:sz w:val="28"/>
          <w:szCs w:val="28"/>
        </w:rPr>
        <w:t xml:space="preserve">CD28 transmembrane – </w:t>
      </w:r>
      <w:r w:rsidRPr="00485A28">
        <w:rPr>
          <w:rFonts w:ascii="Arial" w:hAnsi="Arial" w:cs="Arial"/>
          <w:sz w:val="28"/>
          <w:szCs w:val="28"/>
        </w:rPr>
        <w:t>FWVLVVVGGVLACYSLLVTVAFIIFWVR</w:t>
      </w:r>
    </w:p>
    <w:p w14:paraId="727C97AE" w14:textId="77777777" w:rsidR="00485A28" w:rsidRPr="00485A28" w:rsidRDefault="00485A28">
      <w:pPr>
        <w:rPr>
          <w:rFonts w:ascii="Arial" w:hAnsi="Arial" w:cs="Arial"/>
          <w:sz w:val="28"/>
          <w:szCs w:val="28"/>
        </w:rPr>
      </w:pPr>
    </w:p>
    <w:p w14:paraId="06599A49" w14:textId="64DD480A" w:rsidR="00485A28" w:rsidRPr="00485A28" w:rsidRDefault="00485A28">
      <w:pPr>
        <w:rPr>
          <w:rFonts w:ascii="Arial" w:hAnsi="Arial" w:cs="Arial"/>
          <w:sz w:val="28"/>
          <w:szCs w:val="28"/>
        </w:rPr>
      </w:pPr>
      <w:r w:rsidRPr="00485A28">
        <w:rPr>
          <w:rFonts w:ascii="Arial" w:hAnsi="Arial" w:cs="Arial"/>
          <w:sz w:val="28"/>
          <w:szCs w:val="28"/>
        </w:rPr>
        <w:t xml:space="preserve">CD28 co-stim – </w:t>
      </w:r>
      <w:r w:rsidRPr="00485A28">
        <w:rPr>
          <w:rFonts w:ascii="Arial" w:hAnsi="Arial" w:cs="Arial"/>
          <w:sz w:val="28"/>
          <w:szCs w:val="28"/>
        </w:rPr>
        <w:t>SKRSRLLHSDYMNMTPRRPGPTRKHYQPYAPPRDFAAYRS</w:t>
      </w:r>
    </w:p>
    <w:p w14:paraId="3F6E83C5" w14:textId="77777777" w:rsidR="00485A28" w:rsidRPr="00485A28" w:rsidRDefault="00485A28">
      <w:pPr>
        <w:rPr>
          <w:rFonts w:ascii="Arial" w:hAnsi="Arial" w:cs="Arial"/>
          <w:sz w:val="28"/>
          <w:szCs w:val="28"/>
        </w:rPr>
      </w:pPr>
    </w:p>
    <w:p w14:paraId="593A0793" w14:textId="72DA5598" w:rsidR="00485A28" w:rsidRPr="00485A28" w:rsidRDefault="00485A28">
      <w:pPr>
        <w:rPr>
          <w:rFonts w:ascii="Arial" w:hAnsi="Arial" w:cs="Arial"/>
          <w:sz w:val="28"/>
          <w:szCs w:val="28"/>
        </w:rPr>
      </w:pPr>
      <w:r w:rsidRPr="00485A28">
        <w:rPr>
          <w:rFonts w:ascii="Arial" w:hAnsi="Arial" w:cs="Arial"/>
          <w:sz w:val="28"/>
          <w:szCs w:val="28"/>
        </w:rPr>
        <w:t xml:space="preserve">CD3z stim – </w:t>
      </w:r>
      <w:r w:rsidRPr="00485A28">
        <w:rPr>
          <w:rFonts w:ascii="Arial" w:hAnsi="Arial" w:cs="Arial"/>
          <w:sz w:val="28"/>
          <w:szCs w:val="28"/>
        </w:rPr>
        <w:t>RVKFSRSADAPAYKQGQNQLYNELNLGRREEYDVLDKRRGRDPEMGGKPRRKNPQEGLYNELQKDKMAEAYSEIGMKGERRRGKGHDGLYQGLSTATKDTYDALHMQALPPR</w:t>
      </w:r>
    </w:p>
    <w:sectPr w:rsidR="00485A28" w:rsidRPr="0048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28"/>
    <w:rsid w:val="000335D2"/>
    <w:rsid w:val="00071EAF"/>
    <w:rsid w:val="001B3311"/>
    <w:rsid w:val="002E7C0F"/>
    <w:rsid w:val="0034150E"/>
    <w:rsid w:val="003573E8"/>
    <w:rsid w:val="00394D3C"/>
    <w:rsid w:val="003C08BB"/>
    <w:rsid w:val="003E3B98"/>
    <w:rsid w:val="00405305"/>
    <w:rsid w:val="00415F62"/>
    <w:rsid w:val="00435D4B"/>
    <w:rsid w:val="0044384E"/>
    <w:rsid w:val="00452430"/>
    <w:rsid w:val="00485A28"/>
    <w:rsid w:val="004A421E"/>
    <w:rsid w:val="004B6EA7"/>
    <w:rsid w:val="004F1DCF"/>
    <w:rsid w:val="0050328C"/>
    <w:rsid w:val="005C7578"/>
    <w:rsid w:val="005D5AE9"/>
    <w:rsid w:val="006A324C"/>
    <w:rsid w:val="0070735A"/>
    <w:rsid w:val="00742C96"/>
    <w:rsid w:val="00757E74"/>
    <w:rsid w:val="00781037"/>
    <w:rsid w:val="007D4115"/>
    <w:rsid w:val="008242EF"/>
    <w:rsid w:val="008773B6"/>
    <w:rsid w:val="00885876"/>
    <w:rsid w:val="00893DEF"/>
    <w:rsid w:val="008E2087"/>
    <w:rsid w:val="009002D6"/>
    <w:rsid w:val="00905F02"/>
    <w:rsid w:val="0092538E"/>
    <w:rsid w:val="00944C67"/>
    <w:rsid w:val="00996C0C"/>
    <w:rsid w:val="009A7145"/>
    <w:rsid w:val="009D14D2"/>
    <w:rsid w:val="00A43764"/>
    <w:rsid w:val="00AF38A3"/>
    <w:rsid w:val="00B65BCD"/>
    <w:rsid w:val="00B72AF9"/>
    <w:rsid w:val="00C10E5A"/>
    <w:rsid w:val="00C12860"/>
    <w:rsid w:val="00C14A0A"/>
    <w:rsid w:val="00C53DE1"/>
    <w:rsid w:val="00C83A20"/>
    <w:rsid w:val="00CC508F"/>
    <w:rsid w:val="00CC72E1"/>
    <w:rsid w:val="00DD118B"/>
    <w:rsid w:val="00EE401A"/>
    <w:rsid w:val="00EF03D5"/>
    <w:rsid w:val="00F259E5"/>
    <w:rsid w:val="00FD596B"/>
    <w:rsid w:val="00FF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003BF"/>
  <w15:chartTrackingRefBased/>
  <w15:docId w15:val="{36AE4761-AA33-2C44-9B8A-A9537306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wes@leahlabs.com</dc:creator>
  <cp:keywords/>
  <dc:description/>
  <cp:lastModifiedBy>Wesley Wierson</cp:lastModifiedBy>
  <cp:revision>1</cp:revision>
  <dcterms:created xsi:type="dcterms:W3CDTF">2024-08-28T16:27:00Z</dcterms:created>
  <dcterms:modified xsi:type="dcterms:W3CDTF">2024-08-28T16:32:00Z</dcterms:modified>
</cp:coreProperties>
</file>